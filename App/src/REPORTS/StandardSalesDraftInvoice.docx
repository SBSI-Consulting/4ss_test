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glossary/settings.xml" ContentType="application/vnd.openxmlformats-officedocument.wordprocessingml.setting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customXml/itemProps2.xml" ContentType="application/vnd.openxmlformats-officedocument.customXmlProperties+xml"/>
  <Override PartName="/docProps/custom.xml" ContentType="application/vnd.openxmlformats-officedocument.custom-properties+xml"/>
  <Override PartName="/word/glossary/styles.xml" ContentType="application/vnd.openxmlformats-officedocument.wordprocessingml.styl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5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 Sales - Draft 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 Sales - Draft 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 Sales - Draft 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 Sales - Draft 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 Sales - Draft 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 Sales - Draft 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 Sales - Draft 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 Sales - Draft 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 Sales - Draft 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 Sales - Draft 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 Sales - Draft 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 Sales - Draft 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 Sales - Draft 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 Sales - Draft 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 Sales - Draft 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 Sales - Draft 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 Sales - Draft 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 Sales - Draft 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 Sales - Draft 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 Sales - Draft 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 Sales - Draft 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 Sales - Draft 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 Sales - Draft 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 Sales - Draft 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 Sales - Draft 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 Sales - Draft 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 Sales - Draft 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 Sales - Draft 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 Sales - Draft 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 Sales - Draft 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 Sales - Draft 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 Sales - Draft 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 Sales - Draft Invoice/1303"/>
            <w:id w:val="-566887149"/>
            <w:placeholder>
              <w:docPart w:val="C4027D464B5D4815A0BC6751F25356F2"/>
            </w:placeholder>
            <w:dataBinding w:prefixMappings="xmlns:ns0='urn:microsoft-dynamics-nav/reports/Standard Sales - Draft 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 Sales - Draft Invoice/1303"/>
            <w:id w:val="-244584271"/>
            <w:placeholder>
              <w:docPart w:val="56F5F8E90F5643FAA719A81EA6F884BF"/>
            </w:placeholder>
            <w:dataBinding w:prefixMappings="xmlns:ns0='urn:microsoft-dynamics-nav/reports/Standard Sales - Draft 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 Sales - Draft 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 Sales - Draft 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 Sales - Draft Invoice/1303"/>
            <w:id w:val="-89551258"/>
            <w:placeholder>
              <w:docPart w:val="BD6775A7FCC648749F70749DDD7C7C3A"/>
            </w:placeholder>
            <w:dataBinding w:prefixMappings="xmlns:ns0='urn:microsoft-dynamics-nav/reports/Standard Sales - Draft 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 Sales - Draft 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 Sales - Draft 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 Sales - Draft Invoice/1303"/>
            <w:id w:val="647404406"/>
            <w:placeholder>
              <w:docPart w:val="8762CFA600EA484C895E036535919189"/>
            </w:placeholder>
            <w:dataBinding w:prefixMappings="xmlns:ns0='urn:microsoft-dynamics-nav/reports/Standard Sales - Draft 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 Sales - Draft Invoice/1303"/>
            <w:id w:val="-352657912"/>
            <w:placeholder>
              <w:docPart w:val="64298F63108D4484ADC5C739D6DBB600"/>
            </w:placeholder>
            <w:dataBinding w:prefixMappings="xmlns:ns0='urn:microsoft-dynamics-nav/reports/Standard Sales - Draft 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 Sales - Draft Invoice/1303"/>
            <w:id w:val="760792698"/>
            <w:placeholder>
              <w:docPart w:val="8C59D29E114A44AD86C9351100884520"/>
            </w:placeholder>
            <w:dataBinding w:prefixMappings="xmlns:ns0='urn:microsoft-dynamics-nav/reports/Standard Sales - Draft 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 Sales - Draft Invoice/1303"/>
        <w:id w:val="-156540891"/>
        <w15:dataBinding w:prefixMappings="xmlns:ns0='urn:microsoft-dynamics-nav/reports/Standard Sales - Draft 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 Sales - Draft 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 Sales - Draft 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 Sales - Draft Invoice/1303"/>
            <w:id w:val="771446451"/>
            <w:placeholder>
              <w:docPart w:val="2E83E9F4BA244B06B4DB5D21636C1E0A"/>
            </w:placeholder>
            <w:dataBinding w:prefixMappings="xmlns:ns0='urn:microsoft-dynamics-nav/reports/Standard Sales - Draft 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 Sales - Draft Invoice/1303"/>
            <w:id w:val="1545399846"/>
            <w:placeholder>
              <w:docPart w:val="2E83E9F4BA244B06B4DB5D21636C1E0A"/>
            </w:placeholder>
            <w:dataBinding w:prefixMappings="xmlns:ns0='urn:microsoft-dynamics-nav/reports/Standard Sales - Draft 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 Sales - Draft Invoice/1303"/>
            <w:id w:val="616415257"/>
            <w:placeholder>
              <w:docPart w:val="2E83E9F4BA244B06B4DB5D21636C1E0A"/>
            </w:placeholder>
            <w:dataBinding w:prefixMappings="xmlns:ns0='urn:microsoft-dynamics-nav/reports/Standard Sales - Draft 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 Sales - Draft 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 Sales - Draft 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 Sales - Draft Invoice/1303"/>
            <w:id w:val="1291246806"/>
            <w:placeholder>
              <w:docPart w:val="2E83E9F4BA244B06B4DB5D21636C1E0A"/>
            </w:placeholder>
            <w:dataBinding w:prefixMappings="xmlns:ns0='urn:microsoft-dynamics-nav/reports/Standard Sales - Draft 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 Sales - Draft Invoice/1303"/>
            <w:id w:val="1532234539"/>
            <w:placeholder>
              <w:docPart w:val="2E83E9F4BA244B06B4DB5D21636C1E0A"/>
            </w:placeholder>
            <w:dataBinding w:prefixMappings="xmlns:ns0='urn:microsoft-dynamics-nav/reports/Standard Sales - Draft 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 Sales - Draft Invoice/1303"/>
          <w:id w:val="1327254768"/>
          <w15:dataBinding w:prefixMappings="xmlns:ns0='urn:microsoft-dynamics-nav/reports/Standard Sales - Draft 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 Sales - Draft 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 Sales - Draft 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 Sales - Draft 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 Sales - Draft 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 Sales - Draft 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 Sales - Draft 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 Sales - Draft 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 Sales - Draft 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 Sales - Draft 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 Sales - Draft 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 Sales - Draft 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 Sales - Draft 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 Sales - Draft 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 Sales - Draft 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 Sales - Draft 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 Sales - Draft 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 Sales - Draft Invoice/1303"/>
          <w:id w:val="1981810996"/>
          <w15:dataBinding w:prefixMappings="xmlns:ns0='urn:microsoft-dynamics-nav/reports/Standard Sales - Draft 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 Sales - Draft 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 Sales - Draft 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 Sales - Draft 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 Sales - Draft 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 Sales - Draft Invoice/1303"/>
            <w:id w:val="1496384203"/>
            <w:placeholder>
              <w:docPart w:val="2E83E9F4BA244B06B4DB5D21636C1E0A"/>
            </w:placeholder>
            <w:dataBinding w:prefixMappings="xmlns:ns0='urn:microsoft-dynamics-nav/reports/Standard Sales - Draft 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 Sales - Draft Invoice/1303"/>
            <w:id w:val="1661501859"/>
            <w:placeholder>
              <w:docPart w:val="2E83E9F4BA244B06B4DB5D21636C1E0A"/>
            </w:placeholder>
            <w:dataBinding w:prefixMappings="xmlns:ns0='urn:microsoft-dynamics-nav/reports/Standard Sales - Draft 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 Sales - Draft Invoice/1303"/>
            <w:id w:val="1875570075"/>
            <w:placeholder>
              <w:docPart w:val="DF463869F5E04A7C9B5B33A40C204126"/>
            </w:placeholder>
            <w:dataBinding w:prefixMappings="xmlns:ns0='urn:microsoft-dynamics-nav/reports/Standard Sales - Draft 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 Sales - Draft Invoice/1303"/>
            <w:id w:val="-853264483"/>
            <w:placeholder>
              <w:docPart w:val="DF463869F5E04A7C9B5B33A40C204126"/>
            </w:placeholder>
            <w:dataBinding w:prefixMappings="xmlns:ns0='urn:microsoft-dynamics-nav/reports/Standard Sales - Draft 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 Sales - Draft Invoice/1303"/>
          <w:id w:val="1234901919"/>
          <w15:dataBinding w:prefixMappings="xmlns:ns0='urn:microsoft-dynamics-nav/reports/Standard Sales - Draft 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 Sales - Draft 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 Sales - Draft 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 Sales - Draft 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 Sales - Draft 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 Sales - Draft 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 Sales - Draft 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 Sales - Draft 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 Sales - Draft 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 Sales - Draft 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 Sales - Draft 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 Sales - Draft 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 Sales - Draft 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 Sales - Draft Invoice/1303"/>
          <w:id w:val="-1282809559"/>
          <w:placeholder>
            <w:docPart w:val="F60D021828DE440AB60A57F81B574D32"/>
          </w:placeholder>
          <w:dataBinding w:prefixMappings="xmlns:ns0='urn:microsoft-dynamics-nav/reports/Standard Sales - Draft 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 Sales - Draft Invoice/1303"/>
          <w:id w:val="-1282405612"/>
          <w:placeholder>
            <w:docPart w:val="F60D021828DE440AB60A57F81B574D32"/>
          </w:placeholder>
          <w:dataBinding w:prefixMappings="xmlns:ns0='urn:microsoft-dynamics-nav/reports/Standard Sales - Draft 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 Sales - Draft Invoice/1303"/>
          <w:id w:val="-1848700174"/>
          <w:placeholder>
            <w:docPart w:val="F60D021828DE440AB60A57F81B574D32"/>
          </w:placeholder>
          <w:dataBinding w:prefixMappings="xmlns:ns0='urn:microsoft-dynamics-nav/reports/Standard Sales - Draft 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 Sales - Draft Invoice/1303"/>
          <w:id w:val="-1578736837"/>
          <w:placeholder>
            <w:docPart w:val="F60D021828DE440AB60A57F81B574D32"/>
          </w:placeholder>
          <w:dataBinding w:prefixMappings="xmlns:ns0='urn:microsoft-dynamics-nav/reports/Standard Sales - Draft 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 Sales - Draft Invoice/1303"/>
          <w:id w:val="1186173595"/>
          <w:placeholder>
            <w:docPart w:val="F60D021828DE440AB60A57F81B574D32"/>
          </w:placeholder>
          <w:dataBinding w:prefixMappings="xmlns:ns0='urn:microsoft-dynamics-nav/reports/Standard Sales - Draft 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 Sales - Draft Invoice/1303"/>
          <w:id w:val="1099912146"/>
          <w:placeholder>
            <w:docPart w:val="F60D021828DE440AB60A57F81B574D32"/>
          </w:placeholder>
          <w:dataBinding w:prefixMappings="xmlns:ns0='urn:microsoft-dynamics-nav/reports/Standard Sales - Draft 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 Sales - Draft Invoice/1303"/>
          <w:id w:val="204378218"/>
          <w:placeholder>
            <w:docPart w:val="F60D021828DE440AB60A57F81B574D32"/>
          </w:placeholder>
          <w:dataBinding w:prefixMappings="xmlns:ns0='urn:microsoft-dynamics-nav/reports/Standard Sales - Draft 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 Sales - Draft Invoice/1303"/>
          <w:id w:val="387000539"/>
          <w:placeholder>
            <w:docPart w:val="F60D021828DE440AB60A57F81B574D32"/>
          </w:placeholder>
          <w:dataBinding w:prefixMappings="xmlns:ns0='urn:microsoft-dynamics-nav/reports/Standard Sales - Draft 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 Sales - Draft 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 Sales - Draft 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 Sales - Draft 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 Sales - Draft 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 Sales - Draft 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 Sales - Draft 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 Sales - Draft 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 Sales - Draft 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 Sales - Draft 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 Sales - Draft 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 Sales - Draft 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 Sales - Draft 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 Sales - Draft 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 Sales - Draft 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 Sales - Draft Invoice/1303"/>
            <w:id w:val="-1864978722"/>
            <w:placeholder>
              <w:docPart w:val="DefaultPlaceholder_-1854013440"/>
            </w:placeholder>
            <w:dataBinding w:prefixMappings="xmlns:ns0='urn:microsoft-dynamics-nav/reports/Standard Sales - Draft 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 Sales - Draft Invoice/1303"/>
            <w:id w:val="-88852878"/>
            <w:placeholder>
              <w:docPart w:val="DefaultPlaceholder_-1854013440"/>
            </w:placeholder>
            <w:dataBinding w:prefixMappings="xmlns:ns0='urn:microsoft-dynamics-nav/reports/Standard Sales - Draft 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 Sales - Draft 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 Sales - Draft 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 Sales - Draft Invoice/1303"/>
              <w:id w:val="-1330981123"/>
              <w:dataBinding w:prefixMappings="xmlns:ns0='urn:microsoft-dynamics-nav/reports/Standard Sales - Draft 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customXml" Target="../customXml/item4.xml"/><Relationship Id="rId3" Type="http://schemas.openxmlformats.org/officeDocument/2006/relationships/styles" Target="styles.xml"/><Relationship Id="R8d0c1e6e6f9b4daa" Type="http://schemas.openxmlformats.org/officeDocument/2006/relationships/customXml" Target="/customXML/item3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19" Type="http://schemas.openxmlformats.org/officeDocument/2006/relationships/customXml" Target="../customXml/item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96EDF668E64D40A1014A61C0EE5B57" ma:contentTypeVersion="19" ma:contentTypeDescription="Create a new document." ma:contentTypeScope="" ma:versionID="5a5a0a9aac3664054fb6d758a77fd83a">
  <xsd:schema xmlns:xsd="http://www.w3.org/2001/XMLSchema" xmlns:xs="http://www.w3.org/2001/XMLSchema" xmlns:p="http://schemas.microsoft.com/office/2006/metadata/properties" xmlns:ns2="79856294-e459-418b-9e7b-ec1c1c19f49f" xmlns:ns3="8ee78fc1-9b9f-4df5-aaed-74f4c2bbd359" targetNamespace="http://schemas.microsoft.com/office/2006/metadata/properties" ma:root="true" ma:fieldsID="364e70b30ca8e81f1ca6f0158b78157e" ns2:_="" ns3:_="">
    <xsd:import namespace="79856294-e459-418b-9e7b-ec1c1c19f49f"/>
    <xsd:import namespace="8ee78fc1-9b9f-4df5-aaed-74f4c2bbd35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TaxCatchAll" minOccurs="0"/>
                <xsd:element ref="ns2:lcf76f155ced4ddcb4097134ff3c332f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856294-e459-418b-9e7b-ec1c1c19f4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afbcaa00-697b-4774-9f31-447b5f3ef2e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e78fc1-9b9f-4df5-aaed-74f4c2bbd359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e031fb98-2d6f-4547-968e-851d4e029b72}" ma:internalName="TaxCatchAll" ma:showField="CatchAllData" ma:web="8ee78fc1-9b9f-4df5-aaed-74f4c2bbd35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��< ? x m l   v e r s i o n = " 1 . 0 "   e n c o d i n g = " u t f - 1 6 " ? > < N a v W o r d R e p o r t X m l P a r t   x m l n s = " u r n : m i c r o s o f t - d y n a m i c s - n a v / r e p o r t s / S t a n d a r d   S a l e s   -   D r a f t  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9856294-e459-418b-9e7b-ec1c1c19f49f">
      <Terms xmlns="http://schemas.microsoft.com/office/infopath/2007/PartnerControls"/>
    </lcf76f155ced4ddcb4097134ff3c332f>
    <TaxCatchAll xmlns="8ee78fc1-9b9f-4df5-aaed-74f4c2bbd359" xsi:nil="true"/>
  </documentManagement>
</p:properties>
</file>

<file path=customXml/itemProps1.xml><?xml version="1.0" encoding="utf-8"?>
<ds:datastoreItem xmlns:ds="http://schemas.openxmlformats.org/officeDocument/2006/customXml" ds:itemID="{EF26266B-A5FC-4E30-A4A7-F743BD71298A}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DB0B41B-0976-40A8-9C62-6CB5080E4748}"/>
</file>

<file path=customXml/itemProps4.xml><?xml version="1.0" encoding="utf-8"?>
<ds:datastoreItem xmlns:ds="http://schemas.openxmlformats.org/officeDocument/2006/customXml" ds:itemID="{8CF8704D-37BA-42BB-8D5A-9BCAA3A18DA2}"/>
</file>

<file path=customXml/itemProps5.xml><?xml version="1.0" encoding="utf-8"?>
<ds:datastoreItem xmlns:ds="http://schemas.openxmlformats.org/officeDocument/2006/customXml" ds:itemID="{0A5E92BD-1FCC-49F2-89E4-CD6A5148CB92}"/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2018-09-06T11:38:11Z</dcterms:created>
  <dcterms:modified xsi:type="dcterms:W3CDTF">2018-09-06T11:38:11Z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ContentTypeId">
    <vt:lpwstr>0x010100D196EDF668E64D40A1014A61C0EE5B57</vt:lpwstr>
  </property>
</Properties>
</file>