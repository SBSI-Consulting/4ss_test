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word/settings.xml" ContentType="application/vnd.openxmlformats-officedocument.wordprocessingml.settings+xml"/>
  <Override PartName="/customXml/itemProps2.xml" ContentType="application/vnd.openxmlformats-officedocument.customXmlProperties+xml"/>
  <Override PartName="/word/glossary/styles.xml" ContentType="application/vnd.openxmlformats-officedocument.wordprocessingml.styl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  <Override PartName="/customXml/itemProps3.xml" ContentType="application/vnd.openxmlformats-officedocument.customXmlProperties+xml"/>
  <Override PartName="/customXml/itemProps5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 Sales - Invoice/1306"/>
            <w:id w:val="-346637227"/>
            <w:placeholder>
              <w:docPart w:val="CEDF5E3431064BB6BB9D44760C7A4D44"/>
            </w:placeholder>
            <w:dataBinding w:prefixMappings="xmlns:ns0='urn:microsoft-dynamics-nav/reports/Standard Sales - Invoice/1306/'" w:xpath="/ns0:NavWordReportXmlPart[1]/ns0:Header[1]/ns0:CustomerAddress1[1]" w:storeItemID="{0170F0DF-CFF2-49D0-8723-A5AD8273270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 Sales - 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 Sales - Invoice/1306/'" w:xpath="/ns0:NavWordReportXmlPart[1]/ns0:Header[1]/ns0:CompanyAddress1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 Sales - Invoice/1306"/>
            <w:id w:val="2121793087"/>
            <w:placeholder>
              <w:docPart w:val="CEDF5E3431064BB6BB9D44760C7A4D44"/>
            </w:placeholder>
            <w:dataBinding w:prefixMappings="xmlns:ns0='urn:microsoft-dynamics-nav/reports/Standard Sales - Invoice/1306/'" w:xpath="/ns0:NavWordReportXmlPart[1]/ns0:Header[1]/ns0:CustomerAddress2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 Sales - Invoice/1306"/>
            <w:id w:val="1521665205"/>
            <w:placeholder>
              <w:docPart w:val="0E198E2638624E51B748E662B6F08683"/>
            </w:placeholder>
            <w:dataBinding w:prefixMappings="xmlns:ns0='urn:microsoft-dynamics-nav/reports/Standard Sales - Invoice/1306/'" w:xpath="/ns0:NavWordReportXmlPart[1]/ns0:Header[1]/ns0:CompanyAddress2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 Sales - Invoice/1306"/>
            <w:id w:val="536395156"/>
            <w:placeholder>
              <w:docPart w:val="CEDF5E3431064BB6BB9D44760C7A4D44"/>
            </w:placeholder>
            <w:dataBinding w:prefixMappings="xmlns:ns0='urn:microsoft-dynamics-nav/reports/Standard Sales - Invoice/1306/'" w:xpath="/ns0:NavWordReportXmlPart[1]/ns0:Header[1]/ns0:CustomerAddress3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 Sales - 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 Sales - Invoice/1306/'" w:xpath="/ns0:NavWordReportXmlPart[1]/ns0:Header[1]/ns0:CompanyAddress3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 Sales - Invoice/1306"/>
            <w:id w:val="1229109116"/>
            <w:placeholder>
              <w:docPart w:val="CEDF5E3431064BB6BB9D44760C7A4D44"/>
            </w:placeholder>
            <w:dataBinding w:prefixMappings="xmlns:ns0='urn:microsoft-dynamics-nav/reports/Standard Sales - Invoice/1306/'" w:xpath="/ns0:NavWordReportXmlPart[1]/ns0:Header[1]/ns0:CustomerAddress4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 Sales - Invoice/1306"/>
            <w:id w:val="-843252946"/>
            <w:placeholder>
              <w:docPart w:val="0E198E2638624E51B748E662B6F08683"/>
            </w:placeholder>
            <w:dataBinding w:prefixMappings="xmlns:ns0='urn:microsoft-dynamics-nav/reports/Standard Sales - Invoice/1306/'" w:xpath="/ns0:NavWordReportXmlPart[1]/ns0:Header[1]/ns0:CompanyAddress4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 Sales - Invoice/1306"/>
            <w:id w:val="1814057176"/>
            <w:placeholder>
              <w:docPart w:val="CEDF5E3431064BB6BB9D44760C7A4D44"/>
            </w:placeholder>
            <w:dataBinding w:prefixMappings="xmlns:ns0='urn:microsoft-dynamics-nav/reports/Standard Sales - Invoice/1306/'" w:xpath="/ns0:NavWordReportXmlPart[1]/ns0:Header[1]/ns0:CustomerAddress5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 Sales - 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 Sales - Invoice/1306/'" w:xpath="/ns0:NavWordReportXmlPart[1]/ns0:Header[1]/ns0:CompanyAddress5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 Sales - 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 Sales - Invoice/1306/'" w:xpath="/ns0:NavWordReportXmlPart[1]/ns0:Header[1]/ns0:CustomerAddress6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 Sales - 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 Sales - Invoice/1306/'" w:xpath="/ns0:NavWordReportXmlPart[1]/ns0:Header[1]/ns0:CompanyAddress6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 Sales - Invoice/1306"/>
            <w:id w:val="-762605892"/>
            <w:placeholder>
              <w:docPart w:val="6E76CA63D41844028E5A6FF0624C5B91"/>
            </w:placeholder>
            <w:dataBinding w:prefixMappings="xmlns:ns0='urn:microsoft-dynamics-nav/reports/Standard Sales - Invoice/1306/'" w:xpath="/ns0:NavWordReportXmlPart[1]/ns0:Header[1]/ns0:CustomerAddress7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6F7E85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 Sales - 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 Sales - Invoice/1306/'" w:xpath="/ns0:NavWordReportXmlPart[1]/ns0:Header[1]/ns0:CompanyLegalOffice_Lbl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 Sales - 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 Sales - Invoice/1306/'" w:xpath="/ns0:NavWordReportXmlPart[1]/ns0:Header[1]/ns0:CompanyLegalOffice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 Sales - Invoice/1306"/>
            <w:id w:val="571465082"/>
            <w:placeholder>
              <w:docPart w:val="C9C2CB19028948D1BDA62A59BDF5FC73"/>
            </w:placeholder>
            <w:dataBinding w:prefixMappings="xmlns:ns0='urn:microsoft-dynamics-nav/reports/Standard Sales - Invoice/1306/'" w:xpath="/ns0:NavWordReportXmlPart[1]/ns0:Header[1]/ns0:CustomerAddress8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 Sales - 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 Sales - Invoice/1306/'" w:xpath="/ns0:NavWordReportXmlPart[1]/ns0:Header[1]/ns0:YourReferenc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 Sales - 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 Sales - Invoice/1306/'" w:xpath="/ns0:NavWordReportXmlPart[1]/ns0:Header[1]/ns0:SalesPersonBlank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 Sales - 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 Sales - Invoice/1306/'" w:xpath="/ns0:NavWordReportXmlPart[1]/ns0:Header[1]/ns0:DueDat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 Sales - Invoice/1306"/>
            <w:id w:val="1934628656"/>
            <w:placeholder>
              <w:docPart w:val="977A4042FE6042F5B6D95665CD2BB017"/>
            </w:placeholder>
            <w:dataBinding w:prefixMappings="xmlns:ns0='urn:microsoft-dynamics-nav/reports/Standard Sales - Invoice/1306/'" w:xpath="/ns0:NavWordReportXmlPart[1]/ns0:Header[1]/ns0:PaymentTermsDescription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 Sales - Invoice/1306"/>
            <w:id w:val="1620342425"/>
            <w:placeholder>
              <w:docPart w:val="3F664094DEFC42A088EFC09177A51A77"/>
            </w:placeholder>
            <w:dataBinding w:prefixMappings="xmlns:ns0='urn:microsoft-dynamics-nav/reports/Standard Sales - Invoice/1306/'" w:xpath="/ns0:NavWordReportXmlPart[1]/ns0:Header[1]/ns0:YourReferenc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 Sales - 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 Sales - Invoice/1306/'" w:xpath="/ns0:NavWordReportXmlPart[1]/ns0:Header[1]/ns0:SalesPersonNam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 Sales - Invoice/1306"/>
            <w:id w:val="1703123343"/>
            <w:placeholder>
              <w:docPart w:val="0FAE247910E14A5EAED6E9C07EBF7D3B"/>
            </w:placeholder>
            <w:dataBinding w:prefixMappings="xmlns:ns0='urn:microsoft-dynamics-nav/reports/Standard Sales - Invoice/1306/'" w:xpath="/ns0:NavWordReportXmlPart[1]/ns0:Header[1]/ns0:DueDat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 Sales - Invoice/1306"/>
            <w:id w:val="-419950001"/>
            <w:placeholder>
              <w:docPart w:val="54CAC560A4AB4419B410B5940810B5DD"/>
            </w:placeholder>
            <w:dataBinding w:prefixMappings="xmlns:ns0='urn:microsoft-dynamics-nav/reports/Standard Sales - Invoice/1306/'" w:xpath="/ns0:NavWordReportXmlPart[1]/ns0:Header[1]/ns0:PaymentTermsDescription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 Sales - 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 Sales - Invoice/1306/'" w:xpath="/ns0:NavWordReportXmlPart[1]/ns0:Header[1]/ns0:Order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 Sales - 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 Sales - Invoice/1306/'" w:xpath="/ns0:NavWordReportXmlPart[1]/ns0:Header[1]/ns0:Ship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 Sales - Invoice/1306"/>
            <w:id w:val="283549672"/>
            <w:placeholder>
              <w:docPart w:val="4B2FED3CBD024AD19E5C49EE52E5B2DC"/>
            </w:placeholder>
            <w:dataBinding w:prefixMappings="xmlns:ns0='urn:microsoft-dynamics-nav/reports/Standard Sales - Invoice/1306/'" w:xpath="/ns0:NavWordReportXmlPart[1]/ns0:Header[1]/ns0:Pay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 Sales - 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 Sales - Invoice/1306/'" w:xpath="/ns0:NavWordReportXmlPart[1]/ns0:Header[1]/ns0:PaymentReference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 Sales - Invoice/1306"/>
            <w:id w:val="1867791684"/>
            <w:placeholder>
              <w:docPart w:val="DAFDC200264A46739AA6BB9B7E7FA71F"/>
            </w:placeholder>
            <w:dataBinding w:prefixMappings="xmlns:ns0='urn:microsoft-dynamics-nav/reports/Standard Sales - Invoice/1306/'" w:xpath="/ns0:NavWordReportXmlPart[1]/ns0:Header[1]/ns0:Order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 Sales - Invoice/1306"/>
            <w:id w:val="-168258069"/>
            <w:placeholder>
              <w:docPart w:val="C8789146DF1A4D79BCD11805EA820C4D"/>
            </w:placeholder>
            <w:dataBinding w:prefixMappings="xmlns:ns0='urn:microsoft-dynamics-nav/reports/Standard Sales - Invoice/1306/'" w:xpath="/ns0:NavWordReportXmlPart[1]/ns0:Header[1]/ns0:Ship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 Sales - Invoice/1306"/>
            <w:id w:val="-359043298"/>
            <w:placeholder>
              <w:docPart w:val="EAB14F6EA54B4D3F88B9F8D68B371EB3"/>
            </w:placeholder>
            <w:dataBinding w:prefixMappings="xmlns:ns0='urn:microsoft-dynamics-nav/reports/Standard Sales - Invoice/1306/'" w:xpath="/ns0:NavWordReportXmlPart[1]/ns0:Header[1]/ns0:Pay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 Sales - Invoice/1306"/>
            <w:id w:val="1617714208"/>
            <w:placeholder>
              <w:docPart w:val="23A2AAC1CDF14258A3A888CCE0CF4678"/>
            </w:placeholder>
            <w:dataBinding w:prefixMappings="xmlns:ns0='urn:microsoft-dynamics-nav/reports/Standard Sales - Invoice/1306/'" w:xpath="/ns0:NavWordReportXmlPart[1]/ns0:Header[1]/ns0:PaymentReference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179F0" w:rsidTr="00417ABE">
        <w:sdt>
          <w:sdtPr>
            <w:rPr>
              <w:b/>
              <w:sz w:val="18"/>
              <w:szCs w:val="18"/>
            </w:rPr>
            <w:id w:val="22080508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 Sales - Invoice/1306"/>
            <w:id w:val="-318811175"/>
            <w:placeholder>
              <w:docPart w:val="DefaultPlaceholder_-1854013440"/>
            </w:placeholder>
            <w:dataBinding w:prefixMappings="xmlns:ns0='urn:microsoft-dynamics-nav/reports/Standard Sales - Invoice/1306/'" w:xpath="/ns0:NavWordReportXmlPart[1]/ns0:Header[1]/ns0:Line[1]/ns0:Job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contextualSpacing/>
              <w:rPr>
                <w:lang w:val="da-DK"/>
              </w:rPr>
            </w:pPr>
          </w:p>
        </w:tc>
      </w:tr>
      <w:tr w:rsidRPr="00FD3C3E" w:rsidR="008179F0" w:rsidTr="00417ABE">
        <w:sdt>
          <w:sdtPr>
            <w:id w:val="65225772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 Sales - Invoice/1306"/>
            <w:id w:val="252478305"/>
            <w:placeholder>
              <w:docPart w:val="DefaultPlaceholder_-1854013440"/>
            </w:placeholder>
            <w:dataBinding w:prefixMappings="xmlns:ns0='urn:microsoft-dynamics-nav/reports/Standard Sales - Invoice/1306/'" w:xpath="/ns0:NavWordReportXmlPart[1]/ns0:Header[1]/ns0:Line[1]/ns0:Job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 Sales - Invoice/1306"/>
        <w:id w:val="348460567"/>
        <w15:dataBinding w:prefixMappings="xmlns:ns0='urn:microsoft-dynamics-nav/reports/Standard Sales - Invoice/1306/'" w:xpath="/ns0:NavWordReportXmlPart[1]/ns0:Header[1]/ns0:WorkDescriptionLines" w:storeItemID="{0170F0DF-CFF2-49D0-8723-A5AD8273270D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 Sales - 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 Sales - Invoice/1306/'" w:xpath="/ns0:NavWordReportXmlPart[1]/ns0:Header[1]/ns0:WorkDescriptionLines[1]/ns0:WorkDescriptionLine[1]" w:storeItemID="{0170F0DF-CFF2-49D0-8723-A5AD8273270D}"/>
                <w:text/>
              </w:sdtPr>
              <w:sdtEndPr/>
              <w:sdtContent>
                <w:p w:rsidR="00D54DEE" w:rsidP="004406A0" w:rsidRDefault="00F7093D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>
        <w:trPr>
          <w:trHeight w:val="546"/>
          <w:jc w:val="right"/>
        </w:trPr>
        <w:sdt>
          <w:sdtPr>
            <w:alias w:val="#Nav: /Header/Line/ItemNo_Line_Lbl"/>
            <w:tag w:val="#Nav: Standard Sales - Invoice/1306"/>
            <w:id w:val="771446451"/>
            <w:placeholder>
              <w:docPart w:val="985D1A8CC0F94F1291A72C14E133DEC6"/>
            </w:placeholder>
            <w:dataBinding w:prefixMappings="xmlns:ns0='urn:microsoft-dynamics-nav/reports/Standard Sales - Invoice/1306/'" w:xpath="/ns0:NavWordReportXmlPart[1]/ns0:Header[1]/ns0:Line[1]/ns0:ItemNo_Line_Lbl[1]" w:storeItemID="{0170F0DF-CFF2-49D0-8723-A5AD8273270D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 Sales - Invoice/1306"/>
            <w:id w:val="1545399846"/>
            <w:placeholder>
              <w:docPart w:val="985D1A8CC0F94F1291A72C14E133DEC6"/>
            </w:placeholder>
            <w:dataBinding w:prefixMappings="xmlns:ns0='urn:microsoft-dynamics-nav/reports/Standard Sales - Invoice/1306/'" w:xpath="/ns0:NavWordReportXmlPart[1]/ns0:Header[1]/ns0:Line[1]/ns0:Description_Line_Lbl[1]" w:storeItemID="{0170F0DF-CFF2-49D0-8723-A5AD8273270D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 Sales - Invoice/1306"/>
            <w:id w:val="-833229876"/>
            <w:placeholder>
              <w:docPart w:val="985D1A8CC0F94F1291A72C14E133DEC6"/>
            </w:placeholder>
            <w:dataBinding w:prefixMappings="xmlns:ns0='urn:microsoft-dynamics-nav/reports/Standard Sales - Invoice/1306/'" w:xpath="/ns0:NavWordReportXmlPart[1]/ns0:Header[1]/ns0:Line[1]/ns0:ShipmentDate_Line_Lbl[1]" w:storeItemID="{0170F0DF-CFF2-49D0-8723-A5AD8273270D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 Sales - Invoice/1306"/>
            <w:id w:val="616415257"/>
            <w:placeholder>
              <w:docPart w:val="985D1A8CC0F94F1291A72C14E133DEC6"/>
            </w:placeholder>
            <w:dataBinding w:prefixMappings="xmlns:ns0='urn:microsoft-dynamics-nav/reports/Standard Sales - Invoice/1306/'" w:xpath="/ns0:NavWordReportXmlPart[1]/ns0:Header[1]/ns0:Line[1]/ns0:Quantity_Line_Lbl[1]" w:storeItemID="{0170F0DF-CFF2-49D0-8723-A5AD8273270D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UnitPrice_Lbl"/>
            <w:tag w:val="#Nav: Standard Sales - 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 Sales - Invoice/1306/'" w:xpath="/ns0:NavWordReportXmlPart[1]/ns0:Header[1]/ns0:Line[1]/ns0:UnitPrice_Lbl[1]" w:storeItemID="{0170F0DF-CFF2-49D0-8723-A5AD8273270D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VATPct_Line_Lbl"/>
            <w:tag w:val="#Nav: Standard Sales - Invoice/1306"/>
            <w:id w:val="1291246806"/>
            <w:placeholder>
              <w:docPart w:val="985D1A8CC0F94F1291A72C14E133DEC6"/>
            </w:placeholder>
            <w:dataBinding w:prefixMappings="xmlns:ns0='urn:microsoft-dynamics-nav/reports/Standard Sales - Invoice/1306/'" w:xpath="/ns0:NavWordReportXmlPart[1]/ns0:Header[1]/ns0:Line[1]/ns0:VATPct_Line_Lbl[1]" w:storeItemID="{0170F0DF-CFF2-49D0-8723-A5AD8273270D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 Sales - Invoice/1306"/>
            <w:id w:val="1532234539"/>
            <w:placeholder>
              <w:docPart w:val="985D1A8CC0F94F1291A72C14E133DEC6"/>
            </w:placeholder>
            <w:dataBinding w:prefixMappings="xmlns:ns0='urn:microsoft-dynamics-nav/reports/Standard Sales - Invoice/1306/'" w:xpath="/ns0:NavWordReportXmlPart[1]/ns0:Header[1]/ns0:Line[1]/ns0:LineAmount_Line_Lbl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 Sales - Invoice/1306"/>
          <w:id w:val="1327254768"/>
          <w15:dataBinding w:prefixMappings="xmlns:ns0='urn:microsoft-dynamics-nav/reports/Standard Sales - Invoice/1306/'" w:xpath="/ns0:NavWordReportXmlPart[1]/ns0:Header[1]/ns0: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 Sales - 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 Sales - Invoice/1306/'" w:xpath="/ns0:NavWordReportXmlPart[1]/ns0:Header[1]/ns0:Line[1]/ns0:ItemNo_Line[1]" w:storeItemID="{0170F0DF-CFF2-49D0-8723-A5AD8273270D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 Sales - 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 Sales - Invoice/1306/'" w:xpath="/ns0:NavWordReportXmlPart[1]/ns0:Header[1]/ns0:Line[1]/ns0:Description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 Sales - 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 Sales - Invoice/1306/'" w:xpath="/ns0:NavWordReportXmlPart[1]/ns0:Header[1]/ns0:Line[1]/ns0:ShipmentDate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 Sales - 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 Sales - Invoice/1306/'" w:xpath="/ns0:NavWordReportXmlPart[1]/ns0:Header[1]/ns0:Line[1]/ns0:Quantity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 Sales - 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 Sales - Invoice/1306/'" w:xpath="/ns0:NavWordReportXmlPart[1]/ns0:Header[1]/ns0:Line[1]/ns0:UnitOfMeasur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 Sales - 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 Sales - Invoice/1306/'" w:xpath="/ns0:NavWordReportXmlPart[1]/ns0:Header[1]/ns0:Line[1]/ns0:UnitPric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 Sales - 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 Sales - Invoice/1306/'" w:xpath="/ns0:NavWordReportXmlPart[1]/ns0:Header[1]/ns0:Line[1]/ns0:LineDiscountPercentTex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 Sales - 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 Sales - Invoice/1306/'" w:xpath="/ns0:NavWordReportXmlPart[1]/ns0:Header[1]/ns0:Line[1]/ns0:VATPc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 Sales - 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 Sales - Invoice/1306/'" w:xpath="/ns0:NavWordReportXmlPart[1]/ns0:Header[1]/ns0:Line[1]/ns0:LineAmoun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 Sales - Invoice/1306"/>
          <w:id w:val="1981810996"/>
          <w15:dataBinding w:prefixMappings="xmlns:ns0='urn:microsoft-dynamics-nav/reports/Standard Sales - Invoice/1306/'" w:xpath="/ns0:NavWordReportXmlPart[1]/ns0:Header[1]/ns0:ReportTotals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 Sales - 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 Sales - Invoice/1306/'" w:xpath="/ns0:NavWordReportXmlPart[1]/ns0:Header[1]/ns0:ReportTotalsLine[1]/ns0:Description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4406A0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 Sales - 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 Sales - Invoice/1306/'" w:xpath="/ns0:NavWordReportXmlPart[1]/ns0:Header[1]/ns0:ReportTotalsLine[1]/ns0:Amount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4406A0" w:rsidRDefault="00D54DEE">
                        <w:pPr>
                          <w:pStyle w:val="NoSpacing"/>
                          <w:jc w:val="right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 Sales - Invoice/1306"/>
            <w:id w:val="721562155"/>
            <w:placeholder>
              <w:docPart w:val="DefaultPlaceholder_-1854013440"/>
            </w:placeholder>
            <w:dataBinding w:prefixMappings="xmlns:ns0='urn:microsoft-dynamics-nav/reports/Standard Sales - Invoice/1306/'" w:xpath="/ns0:NavWordReportXmlPart[1]/ns0:Header[1]/ns0:Totals[1]/ns0:TotalAmountExclInclVATText[1]" w:storeItemID="{0170F0DF-CFF2-49D0-8723-A5AD8273270D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 Sales - Invoice/1306"/>
            <w:id w:val="74169730"/>
            <w:placeholder>
              <w:docPart w:val="DefaultPlaceholder_-1854013440"/>
            </w:placeholder>
            <w:dataBinding w:prefixMappings="xmlns:ns0='urn:microsoft-dynamics-nav/reports/Standard Sales - Invoice/1306/'" w:xpath="/ns0:NavWordReportXmlPart[1]/ns0:Header[1]/ns0:Totals[1]/ns0:TotalAmountExclInclVAT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 Sales - Invoice/1306"/>
        <w:id w:val="647710353"/>
        <w:placeholder>
          <w:docPart w:val="DefaultPlaceholder_-1854013440"/>
        </w:placeholder>
        <w:dataBinding w:prefixMappings="xmlns:ns0='urn:microsoft-dynamics-nav/reports/Standard Sales - Invoice/1306/'" w:xpath="/ns0:NavWordReportXmlPart[1]/ns0:Header[1]/ns0:RemainingAmountText[1]" w:storeItemID="{0170F0DF-CFF2-49D0-8723-A5AD8273270D}"/>
        <w:text/>
      </w:sdtPr>
      <w:sdtEndPr/>
      <w:sdtContent>
        <w:p w:rsidRPr="005E42A0" w:rsidR="00D54DEE" w:rsidP="005E42A0" w:rsidRDefault="005E42A0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 Sales - Invoice/1306"/>
            <w:id w:val="1875570075"/>
            <w:placeholder>
              <w:docPart w:val="DefaultPlaceholder_1081868574"/>
            </w:placeholder>
            <w:dataBinding w:prefixMappings="xmlns:ns0='urn:microsoft-dynamics-nav/reports/Standard Sales - Invoice/1306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 Sales - Invoice/1306"/>
            <w:id w:val="-853264483"/>
            <w:placeholder>
              <w:docPart w:val="DefaultPlaceholder_1081868574"/>
            </w:placeholder>
            <w:dataBinding w:prefixMappings="xmlns:ns0='urn:microsoft-dynamics-nav/reports/Standard Sales - Invoice/1306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 Sales - Invoice/1306"/>
          <w:id w:val="1234901919"/>
          <w15:dataBinding w:prefixMappings="xmlns:ns0='urn:microsoft-dynamics-nav/reports/Standard Sales - Invoice/1306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 Sales - 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 Sales - Invoice/1306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 Sales - 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 Sales - Invoice/1306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 Sales - 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 Sales - Invoice/1306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jc w:val="right"/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 Sales - Invoice/1306"/>
                    <w:id w:val="-751972114"/>
                    <w:placeholder>
                      <w:docPart w:val="DefaultPlaceholder_1081868574"/>
                    </w:placeholder>
                    <w:dataBinding w:prefixMappings="xmlns:ns0='urn:microsoft-dynamics-nav/reports/Standard Sales - Invoice/1306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 Sales - Invoice/1306"/>
          <w:id w:val="-1502423256"/>
          <w15:dataBinding w:prefixMappings="xmlns:ns0='urn:microsoft-dynamics-nav/reports/Standard Sales - Invoice/1306/'" w:xpath="/ns0:NavWordReportXmlPart[1]/ns0:Header[1]/ns0:LineFee" w:storeItemID="{0170F0DF-CFF2-49D0-8723-A5AD8273270D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 Sales - 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 Sales - Invoice/1306/'" w:xpath="/ns0:NavWordReportXmlPart[1]/ns0:Header[1]/ns0:LineFee[1]/ns0:LineFeeCaptionText[1]" w:storeItemID="{0170F0DF-CFF2-49D0-8723-A5AD8273270D}"/>
                      <w:text/>
                    </w:sdtPr>
                    <w:sdtEndPr/>
                    <w:sdtContent>
                      <w:p w:rsidR="00D54DEE" w:rsidP="004406A0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 Sales - Invoice/1306"/>
        <w:id w:val="940566818"/>
        <w15:dataBinding w:prefixMappings="xmlns:ns0='urn:microsoft-dynamics-nav/reports/Standard Sales - Invoice/1306/'" w:xpath="/ns0:NavWordReportXmlPart[1]/ns0:Header[1]/ns0:PaymentReportingArgument" w:storeItemID="{0170F0DF-CFF2-49D0-8723-A5AD8273270D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 Sales - Invoice/1306"/>
                <w:id w:val="-804161553"/>
                <w:showingPlcHdr/>
                <w:dataBinding w:prefixMappings="xmlns:ns0='urn:microsoft-dynamics-nav/reports/Standard Sales - Invoice/1306/'" w:xpath="/ns0:NavWordReportXmlPart[1]/ns0:Header[1]/ns0:PaymentReportingArgument[1]/ns0:PaymentServiceLogo[1]" w:storeItemID="{0170F0DF-CFF2-49D0-8723-A5AD8273270D}"/>
                <w:picture/>
              </w:sdtPr>
              <w:sdtEndPr/>
              <w:sdtContent>
                <w:p w:rsidR="00123A7D" w:rsidP="004406A0" w:rsidRDefault="00123A7D">
                  <w:r>
                    <w:rPr>
                      <w:noProof/>
                    </w:rPr>
                    <w:drawing>
                      <wp:inline distT="0" distB="0" distL="0" distR="0">
                        <wp:extent cx="1080000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-90" t="-97" r="-116" b="-9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80000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 Sales - 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 Sales - Invoice/1306/'" w:xpath="/ns0:NavWordReportXmlPart[1]/ns0:Header[1]/ns0:PaymentReportingArgument[1]/ns0:PaymentServiceText_Url[1]" w:storeItemID="{0170F0DF-CFF2-49D0-8723-A5AD8273270D}"/>
                <w:text/>
              </w:sdtPr>
              <w:sdtEndPr/>
              <w:sdtContent>
                <w:p w:rsidRPr="00123A7D" w:rsidR="00245B0E" w:rsidP="004406A0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7E85" w:rsidP="00E40C63" w:rsidRDefault="006F7E85">
      <w:pPr>
        <w:spacing w:after="0"/>
      </w:pPr>
      <w:r>
        <w:separator/>
      </w:r>
    </w:p>
  </w:endnote>
  <w:endnote w:type="continuationSeparator" w:id="0">
    <w:p w:rsidR="006F7E85" w:rsidP="00E40C63" w:rsidRDefault="006F7E8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 Sales - 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 Sales - Invoice/1306/'" w:xpath="/ns0:NavWordReportXmlPart[1]/ns0:Header[1]/ns0:CompanyLegalStatement[1]" w:storeItemID="{0170F0DF-CFF2-49D0-8723-A5AD8273270D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 Sales - Invoice/1306"/>
          <w:id w:val="1896625259"/>
          <w:placeholder>
            <w:docPart w:val="054778FD3B804B0395E33E0348229CE9"/>
          </w:placeholder>
          <w:dataBinding w:prefixMappings="xmlns:ns0='urn:microsoft-dynamics-nav/reports/Standard Sales - Invoice/1306/'" w:xpath="/ns0:NavWordReportXmlPart[1]/ns0:Header[1]/ns0:CompanyLegalStatement[1]" w:storeItemID="{0170F0DF-CFF2-49D0-8723-A5AD8273270D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 Sales - Invoice/1306"/>
          <w:id w:val="1000698169"/>
          <w:placeholder>
            <w:docPart w:val="5B0A98CDBECA4FC3BC7918DD25E7F753"/>
          </w:placeholder>
          <w:dataBinding w:prefixMappings="xmlns:ns0='urn:microsoft-dynamics-nav/reports/Standard Sales - Invoice/1306/'" w:xpath="/ns0:NavWordReportXmlPart[1]/ns0:Header[1]/ns0:CompanyVATRegistration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 Sales - Invoice/1306"/>
          <w:id w:val="-23945152"/>
          <w:placeholder>
            <w:docPart w:val="38D3127B98B147CAAFA424A5F82950C8"/>
          </w:placeholder>
          <w:dataBinding w:prefixMappings="xmlns:ns0='urn:microsoft-dynamics-nav/reports/Standard Sales - Invoice/1306/'" w:xpath="/ns0:NavWordReportXmlPart[1]/ns0:Header[1]/ns0:HomePage_Header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 Sales - Invoice/1306"/>
          <w:id w:val="560367384"/>
          <w:placeholder>
            <w:docPart w:val="A81DB1F39E204D46A84F95F9F080C66B"/>
          </w:placeholder>
          <w:dataBinding w:prefixMappings="xmlns:ns0='urn:microsoft-dynamics-nav/reports/Standard Sales - Invoice/1306/'" w:xpath="/ns0:NavWordReportXmlPart[1]/ns0:Header[1]/ns0:CompanyPhone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 Sales - Invoice/1306"/>
          <w:id w:val="-272474917"/>
          <w:placeholder>
            <w:docPart w:val="7F8B9C0B253F40E1A624578D9A23ECDD"/>
          </w:placeholder>
          <w:dataBinding w:prefixMappings="xmlns:ns0='urn:microsoft-dynamics-nav/reports/Standard Sales - Invoice/1306/'" w:xpath="/ns0:NavWordReportXmlPart[1]/ns0:Header[1]/ns0:EMail_Header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 Sales - Invoice/1306"/>
          <w:id w:val="-1968960596"/>
          <w:placeholder>
            <w:docPart w:val="542B45161D324E28AEE5E66E927497EC"/>
          </w:placeholder>
          <w:dataBinding w:prefixMappings="xmlns:ns0='urn:microsoft-dynamics-nav/reports/Standard Sales - Invoice/1306/'" w:xpath="/ns0:NavWordReportXmlPart[1]/ns0:Header[1]/ns0:CompanyVATRegistration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 Sales - Invoice/1306"/>
          <w:id w:val="412437649"/>
          <w:placeholder>
            <w:docPart w:val="67B453FC7B04421CBE247EE125419382"/>
          </w:placeholder>
          <w:dataBinding w:prefixMappings="xmlns:ns0='urn:microsoft-dynamics-nav/reports/Standard Sales - Invoice/1306/'" w:xpath="/ns0:NavWordReportXmlPart[1]/ns0:Header[1]/ns0:CompanyHomePage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 Sales - Invoice/1306"/>
          <w:id w:val="-1162540195"/>
          <w:placeholder>
            <w:docPart w:val="4FD74BEB63934A8DB0749BA4D6B083ED"/>
          </w:placeholder>
          <w:dataBinding w:prefixMappings="xmlns:ns0='urn:microsoft-dynamics-nav/reports/Standard Sales - Invoice/1306/'" w:xpath="/ns0:NavWordReportXmlPart[1]/ns0:Header[1]/ns0:CompanyPhone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 Sales - Invoice/1306"/>
          <w:id w:val="860396444"/>
          <w:placeholder>
            <w:docPart w:val="54068B715CF34F89A307530FB3EFB91B"/>
          </w:placeholder>
          <w:dataBinding w:prefixMappings="xmlns:ns0='urn:microsoft-dynamics-nav/reports/Standard Sales - Invoice/1306/'" w:xpath="/ns0:NavWordReportXmlPart[1]/ns0:Header[1]/ns0:CompanyEMai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 Sales - Invoice/1306"/>
          <w:id w:val="536472809"/>
          <w:placeholder>
            <w:docPart w:val="AF51C37BE9C544C0B02CEF6870C757E4"/>
          </w:placeholder>
          <w:dataBinding w:prefixMappings="xmlns:ns0='urn:microsoft-dynamics-nav/reports/Standard Sales - Invoice/1306/'" w:xpath="/ns0:NavWordReportXmlPart[1]/ns0:Header[1]/ns0:CompanyBankName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 Sales - Invoice/1306"/>
          <w:id w:val="72087598"/>
          <w:placeholder>
            <w:docPart w:val="8BB73B2AFE6D4228987D25F8338CE8D7"/>
          </w:placeholder>
          <w:dataBinding w:prefixMappings="xmlns:ns0='urn:microsoft-dynamics-nav/reports/Standard Sales - Invoice/1306/'" w:xpath="/ns0:NavWordReportXmlPart[1]/ns0:Header[1]/ns0:CompanyIBAN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 Sales - Invoice/1306"/>
          <w:id w:val="-687442409"/>
          <w:placeholder>
            <w:docPart w:val="07CDFF1FA1804FACA6815EAA30AEA205"/>
          </w:placeholder>
          <w:dataBinding w:prefixMappings="xmlns:ns0='urn:microsoft-dynamics-nav/reports/Standard Sales - Invoice/1306/'" w:xpath="/ns0:NavWordReportXmlPart[1]/ns0:Header[1]/ns0:CompanySWIFT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 Sales - Invoice/1306"/>
          <w:id w:val="-1395651447"/>
          <w:placeholder>
            <w:docPart w:val="C6D430F265AB42D5A18429D7044A0AD9"/>
          </w:placeholder>
          <w:dataBinding w:prefixMappings="xmlns:ns0='urn:microsoft-dynamics-nav/reports/Standard Sales - Invoice/1306/'" w:xpath="/ns0:NavWordReportXmlPart[1]/ns0:Header[1]/ns0:CompanyGiroNo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6F7E85">
          <w:pPr>
            <w:pStyle w:val="NoSpacing"/>
          </w:pPr>
          <w:sdt>
            <w:sdtPr>
              <w:alias w:val="#Nav: /Header/CompanyBankBranchNo"/>
              <w:tag w:val="#Nav: Standard Sales - 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 Sales - Invoice/1306/'" w:xpath="/ns0:NavWordReportXmlPart[1]/ns0:Header[1]/ns0:CompanyBankBranch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 Sales - 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 Sales - Invoice/1306/'" w:xpath="/ns0:NavWordReportXmlPart[1]/ns0:Header[1]/ns0:CompanyBankAccount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 Sales - Invoice/1306"/>
          <w:id w:val="513045610"/>
          <w:placeholder>
            <w:docPart w:val="EFC7A9B9C4594CF8B0D6449E717EF56F"/>
          </w:placeholder>
          <w:dataBinding w:prefixMappings="xmlns:ns0='urn:microsoft-dynamics-nav/reports/Standard Sales - Invoice/1306/'" w:xpath="/ns0:NavWordReportXmlPart[1]/ns0:Header[1]/ns0:CompanyIBAN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 Sales - Invoice/1306"/>
          <w:id w:val="1536079020"/>
          <w:placeholder>
            <w:docPart w:val="A3D56298C27C447A84E225A91C2B10E0"/>
          </w:placeholder>
          <w:dataBinding w:prefixMappings="xmlns:ns0='urn:microsoft-dynamics-nav/reports/Standard Sales - Invoice/1306/'" w:xpath="/ns0:NavWordReportXmlPart[1]/ns0:Header[1]/ns0:CompanySWIFT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 Sales - Invoice/1306"/>
          <w:id w:val="-1971888300"/>
          <w:placeholder>
            <w:docPart w:val="7854EDE10DC34A08B41378DE66AE7F7B"/>
          </w:placeholder>
          <w:dataBinding w:prefixMappings="xmlns:ns0='urn:microsoft-dynamics-nav/reports/Standard Sales - Invoice/1306/'" w:xpath="/ns0:NavWordReportXmlPart[1]/ns0:Header[1]/ns0:CompanyGiroNo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7E85" w:rsidP="00E40C63" w:rsidRDefault="006F7E85">
      <w:pPr>
        <w:spacing w:after="0"/>
      </w:pPr>
      <w:r>
        <w:separator/>
      </w:r>
    </w:p>
  </w:footnote>
  <w:footnote w:type="continuationSeparator" w:id="0">
    <w:p w:rsidR="006F7E85" w:rsidP="00E40C63" w:rsidRDefault="006F7E8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6F7E85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 Sales - 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 Sales - Invoice/1306/'" w:xpath="/ns0:NavWordReportXmlPart[1]/ns0:Header[1]/ns0:DocumentTitle_Lbl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 Sales - 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 Sales - Invoice/1306/'" w:xpath="/ns0:NavWordReportXmlPart[1]/ns0:Header[1]/ns0:DocumentNo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 Sales - 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 Sales - 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6F7E85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 Sales - 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 Sales - 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6F7E85">
          <w:pPr>
            <w:pStyle w:val="Title"/>
          </w:pPr>
          <w:sdt>
            <w:sdtPr>
              <w:alias w:val="#Nav: /Header/DocumentTitle_Lbl"/>
              <w:tag w:val="#Nav: Standard Sales - 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 Sales - Invoice/1306/'" w:xpath="/ns0:NavWordReportXmlPart[1]/ns0:Header[1]/ns0:DocumentTitl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 Sales - 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 Sales - Invoice/1306/'" w:xpath="/ns0:NavWordReportXmlPart[1]/ns0:Header[1]/ns0:DocumentNo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 Sales - Invoice/1306"/>
            <w:id w:val="-386421384"/>
            <w:placeholder>
              <w:docPart w:val="BC4B939BA08A40B1A8E2349E00F308FC"/>
            </w:placeholder>
            <w:dataBinding w:prefixMappings="xmlns:ns0='urn:microsoft-dynamics-nav/reports/Standard Sales - 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6F7E85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 Sales - 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 Sales - 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6F7E85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 Sales - Invoice/1306"/>
              <w:id w:val="795027538"/>
              <w:dataBinding w:prefixMappings="xmlns:ns0='urn:microsoft-dynamics-nav/reports/Standard Sales - Invoice/1306/'" w:xpath="/ns0:NavWordReportXmlPart[1]/ns0:Header[1]/ns0:CompanyPicture[1]" w:storeItemID="{0170F0DF-CFF2-49D0-8723-A5AD8273270D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18" Type="http://schemas.openxmlformats.org/officeDocument/2006/relationships/customXml" Target="../customXml/item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customXml" Target="../customXml/item4.xml"/><Relationship Id="rId2" Type="http://schemas.openxmlformats.org/officeDocument/2006/relationships/customXml" Target="../customXml/item2.xml"/><Relationship Id="Rdd64d8ddcdd94761" Type="http://schemas.openxmlformats.org/officeDocument/2006/relationships/customXml" Target="/customXML/item3.xml"/><Relationship Id="rId16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F635C5"/>
    <w:rsid w:val="00F64A28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1293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196EDF668E64D40A1014A61C0EE5B57" ma:contentTypeVersion="19" ma:contentTypeDescription="Create a new document." ma:contentTypeScope="" ma:versionID="5a5a0a9aac3664054fb6d758a77fd83a">
  <xsd:schema xmlns:xsd="http://www.w3.org/2001/XMLSchema" xmlns:xs="http://www.w3.org/2001/XMLSchema" xmlns:p="http://schemas.microsoft.com/office/2006/metadata/properties" xmlns:ns2="79856294-e459-418b-9e7b-ec1c1c19f49f" xmlns:ns3="8ee78fc1-9b9f-4df5-aaed-74f4c2bbd359" targetNamespace="http://schemas.microsoft.com/office/2006/metadata/properties" ma:root="true" ma:fieldsID="364e70b30ca8e81f1ca6f0158b78157e" ns2:_="" ns3:_="">
    <xsd:import namespace="79856294-e459-418b-9e7b-ec1c1c19f49f"/>
    <xsd:import namespace="8ee78fc1-9b9f-4df5-aaed-74f4c2bbd35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TaxCatchAll" minOccurs="0"/>
                <xsd:element ref="ns2:lcf76f155ced4ddcb4097134ff3c332f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856294-e459-418b-9e7b-ec1c1c19f4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afbcaa00-697b-4774-9f31-447b5f3ef2e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e78fc1-9b9f-4df5-aaed-74f4c2bbd359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e031fb98-2d6f-4547-968e-851d4e029b72}" ma:internalName="TaxCatchAll" ma:showField="CatchAllData" ma:web="8ee78fc1-9b9f-4df5-aaed-74f4c2bbd35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��< ? x m l   v e r s i o n = " 1 . 0 "   e n c o d i n g = " u t f - 1 6 " ? > < N a v W o r d R e p o r t X m l P a r t   x m l n s = " u r n : m i c r o s o f t - d y n a m i c s - n a v / r e p o r t s / S t a n d a r d   S a l e s   -   I n v o i c e / 1 3 0 6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9856294-e459-418b-9e7b-ec1c1c19f49f">
      <Terms xmlns="http://schemas.microsoft.com/office/infopath/2007/PartnerControls"/>
    </lcf76f155ced4ddcb4097134ff3c332f>
    <TaxCatchAll xmlns="8ee78fc1-9b9f-4df5-aaed-74f4c2bbd359" xsi:nil="true"/>
  </documentManagement>
</p:properties>
</file>

<file path=customXml/itemProps1.xml><?xml version="1.0" encoding="utf-8"?>
<ds:datastoreItem xmlns:ds="http://schemas.openxmlformats.org/officeDocument/2006/customXml" ds:itemID="{EF113FB7-26E9-4DC0-812B-F74814535BFD}"/>
</file>

<file path=customXml/itemProps2.xml><?xml version="1.0" encoding="utf-8"?>
<ds:datastoreItem xmlns:ds="http://schemas.openxmlformats.org/officeDocument/2006/customXml" ds:itemID="{89DB96BF-8133-438A-AAD3-A3C21079AEB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46FAC8B-A382-44FB-98EC-991571A2F808}"/>
</file>

<file path=customXml/itemProps4.xml><?xml version="1.0" encoding="utf-8"?>
<ds:datastoreItem xmlns:ds="http://schemas.openxmlformats.org/officeDocument/2006/customXml" ds:itemID="{FE12C540-9F0D-4F7B-93E3-0D89076D6D97}"/>
</file>

<file path=customXml/itemProps5.xml><?xml version="1.0" encoding="utf-8"?>
<ds:datastoreItem xmlns:ds="http://schemas.openxmlformats.org/officeDocument/2006/customXml" ds:itemID="{BCF03508-FAB0-4CF6-AD9F-3107EB1427CB}"/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225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2018-08-23T08:35:15Z</dcterms:created>
  <dcterms:modified xsi:type="dcterms:W3CDTF">2018-08-23T08:35:15Z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0x010100D196EDF668E64D40A1014A61C0EE5B57</vt:lpwstr>
  </property>
</Properties>
</file>