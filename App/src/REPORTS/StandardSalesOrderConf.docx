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 Sales - Order Conf./1305"/>
            <w:id w:val="-346637227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Order Conf./1305"/>
            <w:id w:val="-1171950695"/>
            <w:placeholder>
              <w:docPart w:val="4DDBEE593B9F444AAA7B4193A6631176"/>
            </w:placeholder>
            <w:dataBinding w:prefixMappings="xmlns:ns0='urn:microsoft-dynamics-nav/reports/Standard Sales - Order Conf.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 Sales - Order Conf./1305"/>
            <w:id w:val="2121793087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Order Conf./1305"/>
            <w:id w:val="1521665205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 Sales - Order Conf./1305"/>
            <w:id w:val="536395156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Order Conf./1305"/>
            <w:id w:val="-1053613660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 Sales - Order Conf./1305"/>
            <w:id w:val="1229109116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Order Conf./1305"/>
            <w:id w:val="-843252946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 Sales - Order Conf./1305"/>
            <w:id w:val="1814057176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Order Conf./1305"/>
            <w:id w:val="-1834985711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 Sales - Order Conf./1305"/>
            <w:id w:val="-2064325541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Order Conf./1305"/>
            <w:id w:val="-2005736487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 Sales - Order Conf./1305"/>
            <w:id w:val="-762605892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Order Conf.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 Sales - Order Conf.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 Sales - Order Conf.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 Sales - Order Conf.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 Sales - Order Conf./1305"/>
            <w:id w:val="571465082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 Sales - Order Conf./1305"/>
            <w:id w:val="-1130623254"/>
            <w:placeholder>
              <w:docPart w:val="9F80A2FDA08740968B6B5B32F2C049B8"/>
            </w:placeholder>
            <w:dataBinding w:prefixMappings="xmlns:ns0='urn:microsoft-dynamics-nav/reports/Standard Sales - Order Conf.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 Sales - Order Conf./1305"/>
            <w:id w:val="-1425419817"/>
            <w:placeholder>
              <w:docPart w:val="BFAB112D89834578928F4DAE2890984D"/>
            </w:placeholder>
            <w:dataBinding w:prefixMappings="xmlns:ns0='urn:microsoft-dynamics-nav/reports/Standard Sales - Order Conf.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 Sales - Order Conf./1305"/>
            <w:id w:val="-1266381342"/>
            <w:placeholder>
              <w:docPart w:val="693F331A4E424D6CBC378AA610D8384A"/>
            </w:placeholder>
            <w:dataBinding w:prefixMappings="xmlns:ns0='urn:microsoft-dynamics-nav/reports/Standard Sales - Order Conf.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 Sales - Order Conf./1305"/>
            <w:id w:val="-1844006567"/>
            <w:placeholder>
              <w:docPart w:val="5A0FDE7C4422471EA6E4071CC2DCC3DE"/>
            </w:placeholder>
            <w:dataBinding w:prefixMappings="xmlns:ns0='urn:microsoft-dynamics-nav/reports/Standard Sales - Order Conf.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 Sales - Order Conf./1305"/>
            <w:id w:val="1620342425"/>
            <w:placeholder>
              <w:docPart w:val="ECF533CA8B6C4D908977A8365DE08A95"/>
            </w:placeholder>
            <w:dataBinding w:prefixMappings="xmlns:ns0='urn:microsoft-dynamics-nav/reports/Standard Sales - Order Conf.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 Sales - Order Conf./1305"/>
            <w:id w:val="-2093382796"/>
            <w:placeholder>
              <w:docPart w:val="328FA2BAB5D94A7AAD03E2C770C7ADE7"/>
            </w:placeholder>
            <w:dataBinding w:prefixMappings="xmlns:ns0='urn:microsoft-dynamics-nav/reports/Standard Sales - Order Conf.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 Sales - Order Conf./1305"/>
            <w:id w:val="1867791684"/>
            <w:placeholder>
              <w:docPart w:val="8B9E147DFCDF4E93888164658FE85B29"/>
            </w:placeholder>
            <w:dataBinding w:prefixMappings="xmlns:ns0='urn:microsoft-dynamics-nav/reports/Standard Sales - Order Conf.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Order Conf./1305"/>
            <w:id w:val="-168258069"/>
            <w:placeholder>
              <w:docPart w:val="1E1FBECECCA947E9B88801BF3D0D34A0"/>
            </w:placeholder>
            <w:dataBinding w:prefixMappings="xmlns:ns0='urn:microsoft-dynamics-nav/reports/Standard Sales - Order Conf.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Order Conf./1305"/>
        <w:id w:val="-156540891"/>
        <w15:dataBinding w:prefixMappings="xmlns:ns0='urn:microsoft-dynamics-nav/reports/Standard Sales - Order Conf.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Order Conf.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 Sales - Order Conf.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 Sales - Order Conf./1305"/>
            <w:id w:val="771446451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Order Conf./1305"/>
            <w:id w:val="1545399846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Order Conf./1305"/>
            <w:id w:val="616415257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Order Conf./1305"/>
            <w:id w:val="-1521079236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Order Conf./1305"/>
            <w:id w:val="1291246806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Order Conf./1305"/>
            <w:id w:val="1532234539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Order Conf./1305"/>
          <w:id w:val="1327254768"/>
          <w15:dataBinding w:prefixMappings="xmlns:ns0='urn:microsoft-dynamics-nav/reports/Standard Sales - Order Conf.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 Sales - Order Conf.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 Sales - Order Conf.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Order Conf.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 Sales - Order Conf.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Order Conf.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 Sales - Order Conf.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Order Conf.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 Sales - Order Conf.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Order Conf.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 Sales - Order Conf.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Order Conf.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 Sales - Order Conf.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Order Conf.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 Sales - Order Conf.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Order Conf.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 Sales - Order Conf.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Order Conf./1305"/>
          <w:id w:val="1981810996"/>
          <w15:dataBinding w:prefixMappings="xmlns:ns0='urn:microsoft-dynamics-nav/reports/Standard Sales - Order Conf.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Order Conf.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 Sales - Order Conf.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Order Conf.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 Sales - Order Conf.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Order Conf./1305"/>
            <w:id w:val="1496384203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Order Conf./1305"/>
            <w:id w:val="1661501859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 Sales - Order Conf./1305"/>
          <w:id w:val="-1281032448"/>
          <w:placeholder>
            <w:docPart w:val="BB4DF878670043C0A4AACF144363537B"/>
          </w:placeholder>
          <w:dataBinding w:prefixMappings="xmlns:ns0='urn:microsoft-dynamics-nav/reports/Standard Sales - Order Conf.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 Sales - Order Conf./1305"/>
          <w:id w:val="608548200"/>
          <w:placeholder>
            <w:docPart w:val="3F7147E7BE7446119FD219DCB453672D"/>
          </w:placeholder>
          <w:dataBinding w:prefixMappings="xmlns:ns0='urn:microsoft-dynamics-nav/reports/Standard Sales - Order Conf.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 Sales - Order Conf./1305"/>
          <w:id w:val="1296021557"/>
          <w:placeholder>
            <w:docPart w:val="821DDE5DD88C4DC3B849C515FE2657DC"/>
          </w:placeholder>
          <w:dataBinding w:prefixMappings="xmlns:ns0='urn:microsoft-dynamics-nav/reports/Standard Sales - Order Conf.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Order Conf./1305"/>
          <w:id w:val="1890613349"/>
          <w:placeholder>
            <w:docPart w:val="866C16E8914945E380BFDEE46053DFF8"/>
          </w:placeholder>
          <w:dataBinding w:prefixMappings="xmlns:ns0='urn:microsoft-dynamics-nav/reports/Standard Sales - Order Conf.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Order Conf./1305"/>
          <w:id w:val="1012960786"/>
          <w:placeholder>
            <w:docPart w:val="0C9A73E161EE410CA673109F52667D85"/>
          </w:placeholder>
          <w:dataBinding w:prefixMappings="xmlns:ns0='urn:microsoft-dynamics-nav/reports/Standard Sales - Order Conf.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Order Conf./1305"/>
          <w:id w:val="1106304509"/>
          <w:placeholder>
            <w:docPart w:val="3DBA637FBEDA417985C3D1F3F77F0AD8"/>
          </w:placeholder>
          <w:dataBinding w:prefixMappings="xmlns:ns0='urn:microsoft-dynamics-nav/reports/Standard Sales - Order Conf.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 Sales - Order Conf./1305"/>
          <w:id w:val="-292215141"/>
          <w:placeholder>
            <w:docPart w:val="D639E321D0644223A91C20E0B762C610"/>
          </w:placeholder>
          <w:dataBinding w:prefixMappings="xmlns:ns0='urn:microsoft-dynamics-nav/reports/Standard Sales - Order Conf.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Order Conf./1305"/>
          <w:id w:val="-2039804412"/>
          <w:placeholder>
            <w:docPart w:val="483C77159FA44EB480FD3380B055BA97"/>
          </w:placeholder>
          <w:dataBinding w:prefixMappings="xmlns:ns0='urn:microsoft-dynamics-nav/reports/Standard Sales - Order Conf.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Order Conf./1305"/>
          <w:id w:val="-1096472806"/>
          <w:placeholder>
            <w:docPart w:val="DC9B735C7AD94CE1A15440DEF9F98377"/>
          </w:placeholder>
          <w:dataBinding w:prefixMappings="xmlns:ns0='urn:microsoft-dynamics-nav/reports/Standard Sales - Order Conf.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Order Conf./1305"/>
          <w:id w:val="483051749"/>
          <w:placeholder>
            <w:docPart w:val="D96654DFCFE94D97AC43C81A3F9AD72A"/>
          </w:placeholder>
          <w:dataBinding w:prefixMappings="xmlns:ns0='urn:microsoft-dynamics-nav/reports/Standard Sales - Order Conf.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 Sales - Order Conf./1305"/>
          <w:id w:val="344517436"/>
          <w:placeholder>
            <w:docPart w:val="601B6C8C6FDB44DA9801D080063548E3"/>
          </w:placeholder>
          <w:dataBinding w:prefixMappings="xmlns:ns0='urn:microsoft-dynamics-nav/reports/Standard Sales - Order Conf.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Order Conf./1305"/>
          <w:id w:val="-919787168"/>
          <w:placeholder>
            <w:docPart w:val="C6BD66AFA4CF4A91899986FCBB09C9B7"/>
          </w:placeholder>
          <w:dataBinding w:prefixMappings="xmlns:ns0='urn:microsoft-dynamics-nav/reports/Standard Sales - Order Conf.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Order Conf./1305"/>
          <w:id w:val="631832452"/>
          <w:placeholder>
            <w:docPart w:val="501DE68E8A27481AA4D8416D80E0C2B1"/>
          </w:placeholder>
          <w:dataBinding w:prefixMappings="xmlns:ns0='urn:microsoft-dynamics-nav/reports/Standard Sales - Order Conf.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Order Conf./1305"/>
          <w:id w:val="1463994099"/>
          <w:placeholder>
            <w:docPart w:val="FFDA12B4DCE34F94B3820BAAFC62573B"/>
          </w:placeholder>
          <w:dataBinding w:prefixMappings="xmlns:ns0='urn:microsoft-dynamics-nav/reports/Standard Sales - Order Conf.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 Sales - Order Conf.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 Sales - Order Conf.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 Sales - Order Conf.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 Sales - Order Conf.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Order Conf./1305"/>
          <w:id w:val="1436247798"/>
          <w:placeholder>
            <w:docPart w:val="E6B91E2832C64A4EB0282B0BA694EA89"/>
          </w:placeholder>
          <w:dataBinding w:prefixMappings="xmlns:ns0='urn:microsoft-dynamics-nav/reports/Standard Sales - Order Conf.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Order Conf./1305"/>
          <w:id w:val="1663202774"/>
          <w:placeholder>
            <w:docPart w:val="AE9BBA4EBCE642F584071221E3254828"/>
          </w:placeholder>
          <w:dataBinding w:prefixMappings="xmlns:ns0='urn:microsoft-dynamics-nav/reports/Standard Sales - Order Conf.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Order Conf./1305"/>
          <w:id w:val="539329330"/>
          <w:placeholder>
            <w:docPart w:val="EF822B86F7474C909C88489EB6BD9EB5"/>
          </w:placeholder>
          <w:dataBinding w:prefixMappings="xmlns:ns0='urn:microsoft-dynamics-nav/reports/Standard Sales - Order Conf.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 Sales - Order Conf.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 Sales - Order Conf.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Order Conf.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 Sales - Order Conf.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Order Conf./1305"/>
            <w:id w:val="484896011"/>
            <w:placeholder>
              <w:docPart w:val="43DBC2F63F24425B868BA526E92D069F"/>
            </w:placeholder>
            <w:dataBinding w:prefixMappings="xmlns:ns0='urn:microsoft-dynamics-nav/reports/Standard Sales - Order Conf.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 Sales - Order Conf.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 Sales - Order Conf.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 Sales - Order Conf.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 Sales - Order Conf.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 Sales - Order Conf.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 Sales - Order Conf.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Order Conf./1305"/>
            <w:id w:val="832561865"/>
            <w:placeholder>
              <w:docPart w:val="6A5FB52404BC4ADFB76132B84108800B"/>
            </w:placeholder>
            <w:dataBinding w:prefixMappings="xmlns:ns0='urn:microsoft-dynamics-nav/reports/Standard Sales - Order Conf.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 Sales - Order Conf.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 Sales - Order Conf.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- Order Conf./1305"/>
            <w:id w:val="-283887918"/>
            <w:dataBinding w:prefixMappings="xmlns:ns0='urn:microsoft-dynamics-nav/reports/Standard Sales - Order Conf.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  S a l e s   -   O r d e r   C o n f .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96EDF668E64D40A1014A61C0EE5B57" ma:contentTypeVersion="19" ma:contentTypeDescription="Create a new document." ma:contentTypeScope="" ma:versionID="5a5a0a9aac3664054fb6d758a77fd83a">
  <xsd:schema xmlns:xsd="http://www.w3.org/2001/XMLSchema" xmlns:xs="http://www.w3.org/2001/XMLSchema" xmlns:p="http://schemas.microsoft.com/office/2006/metadata/properties" xmlns:ns2="79856294-e459-418b-9e7b-ec1c1c19f49f" xmlns:ns3="8ee78fc1-9b9f-4df5-aaed-74f4c2bbd359" targetNamespace="http://schemas.microsoft.com/office/2006/metadata/properties" ma:root="true" ma:fieldsID="364e70b30ca8e81f1ca6f0158b78157e" ns2:_="" ns3:_="">
    <xsd:import namespace="79856294-e459-418b-9e7b-ec1c1c19f49f"/>
    <xsd:import namespace="8ee78fc1-9b9f-4df5-aaed-74f4c2bbd3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56294-e459-418b-9e7b-ec1c1c19f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fbcaa00-697b-4774-9f31-447b5f3ef2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78fc1-9b9f-4df5-aaed-74f4c2bbd3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031fb98-2d6f-4547-968e-851d4e029b72}" ma:internalName="TaxCatchAll" ma:showField="CatchAllData" ma:web="8ee78fc1-9b9f-4df5-aaed-74f4c2bbd3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856294-e459-418b-9e7b-ec1c1c19f49f">
      <Terms xmlns="http://schemas.microsoft.com/office/infopath/2007/PartnerControls"/>
    </lcf76f155ced4ddcb4097134ff3c332f>
    <TaxCatchAll xmlns="8ee78fc1-9b9f-4df5-aaed-74f4c2bbd359" xsi:nil="true"/>
  </documentManagement>
</p:properties>
</file>

<file path=customXml/itemProps1.xml><?xml version="1.0" encoding="utf-8"?>
<ds:datastoreItem xmlns:ds="http://schemas.openxmlformats.org/officeDocument/2006/customXml" ds:itemID="{46BF468A-4BF0-46A6-8DCA-00DD4EACCBDB}">
  <ds:schemaRefs>
    <ds:schemaRef ds:uri="urn:microsoft-dynamics-nav/reports/Standard Sales - Order Conf./1305/"/>
  </ds:schemaRefs>
</ds:datastoreItem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3262BC-890F-434E-9F6B-F5A24F54B5AC}"/>
</file>

<file path=customXml/itemProps4.xml><?xml version="1.0" encoding="utf-8"?>
<ds:datastoreItem xmlns:ds="http://schemas.openxmlformats.org/officeDocument/2006/customXml" ds:itemID="{C245418F-D248-435F-843D-1D24F1FD7CE9}"/>
</file>

<file path=customXml/itemProps5.xml><?xml version="1.0" encoding="utf-8"?>
<ds:datastoreItem xmlns:ds="http://schemas.openxmlformats.org/officeDocument/2006/customXml" ds:itemID="{5F24D4AD-9721-4B94-A11D-3ADFFD90378D}"/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0x010100D196EDF668E64D40A1014A61C0EE5B57</vt:lpwstr>
  </property>
</Properties>
</file>