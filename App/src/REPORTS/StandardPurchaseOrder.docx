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 Purchase - Order/1322"/>
            <w:id w:val="-1743247001"/>
            <w:placeholder>
              <w:docPart w:val="91B5E8ABC584427DAE793DF6A8F4A35A"/>
            </w:placeholder>
            <w:dataBinding w:prefixMappings="xmlns:ns0='urn:microsoft-dynamics-nav/reports/Standard Purchase - 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 Purchase - Order/1322"/>
            <w:id w:val="1115949697"/>
            <w:placeholder>
              <w:docPart w:val="598DD3ABF51348559E5D6211D2ACE404"/>
            </w:placeholder>
            <w:dataBinding w:prefixMappings="xmlns:ns0='urn:microsoft-dynamics-nav/reports/Standard Purchase - 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 Purchase - Order/1322"/>
            <w:id w:val="-1477758454"/>
            <w:placeholder>
              <w:docPart w:val="598DD3ABF51348559E5D6211D2ACE404"/>
            </w:placeholder>
            <w:dataBinding w:prefixMappings="xmlns:ns0='urn:microsoft-dynamics-nav/reports/Standard Purchase - 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 Purchase - Order/1322"/>
            <w:id w:val="543332441"/>
            <w:placeholder>
              <w:docPart w:val="7D9E37430DCB48BF9C7F29F1AE4E21D0"/>
            </w:placeholder>
            <w:dataBinding w:prefixMappings="xmlns:ns0='urn:microsoft-dynamics-nav/reports/Standard Purchase - 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 Purchase - Order/1322"/>
            <w:id w:val="-1412156141"/>
            <w:placeholder>
              <w:docPart w:val="598DD3ABF51348559E5D6211D2ACE404"/>
            </w:placeholder>
            <w:dataBinding w:prefixMappings="xmlns:ns0='urn:microsoft-dynamics-nav/reports/Standard Purchase - 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 Purchase - Order/1322"/>
            <w:id w:val="-229392333"/>
            <w:placeholder>
              <w:docPart w:val="598DD3ABF51348559E5D6211D2ACE404"/>
            </w:placeholder>
            <w:dataBinding w:prefixMappings="xmlns:ns0='urn:microsoft-dynamics-nav/reports/Standard Purchase - 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 Purchase - Order/1322"/>
            <w:id w:val="-503211096"/>
            <w:placeholder>
              <w:docPart w:val="8A02928710804C16ABBDEF5544AE5693"/>
            </w:placeholder>
            <w:dataBinding w:prefixMappings="xmlns:ns0='urn:microsoft-dynamics-nav/reports/Standard Purchase - 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 Purchase - Order/1322"/>
            <w:id w:val="1819614024"/>
            <w:placeholder>
              <w:docPart w:val="598DD3ABF51348559E5D6211D2ACE404"/>
            </w:placeholder>
            <w:dataBinding w:prefixMappings="xmlns:ns0='urn:microsoft-dynamics-nav/reports/Standard Purchase - 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 Purchase - Order/1322"/>
            <w:id w:val="-1181434376"/>
            <w:placeholder>
              <w:docPart w:val="598DD3ABF51348559E5D6211D2ACE404"/>
            </w:placeholder>
            <w:dataBinding w:prefixMappings="xmlns:ns0='urn:microsoft-dynamics-nav/reports/Standard Purchase - 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 Purchase - Order/1322"/>
            <w:id w:val="-490486326"/>
            <w:placeholder>
              <w:docPart w:val="C3C8F42419BC4CF19A81C875FEB126C8"/>
            </w:placeholder>
            <w:dataBinding w:prefixMappings="xmlns:ns0='urn:microsoft-dynamics-nav/reports/Standard Purchase - 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 Purchase - Order/1322"/>
            <w:id w:val="-267086038"/>
            <w:placeholder>
              <w:docPart w:val="598DD3ABF51348559E5D6211D2ACE404"/>
            </w:placeholder>
            <w:dataBinding w:prefixMappings="xmlns:ns0='urn:microsoft-dynamics-nav/reports/Standard Purchase - 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 Purchase - Order/1322"/>
            <w:id w:val="1116787563"/>
            <w:placeholder>
              <w:docPart w:val="598DD3ABF51348559E5D6211D2ACE404"/>
            </w:placeholder>
            <w:dataBinding w:prefixMappings="xmlns:ns0='urn:microsoft-dynamics-nav/reports/Standard Purchase - 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 Purchase - Order/1322"/>
            <w:id w:val="1221334029"/>
            <w:placeholder>
              <w:docPart w:val="644575690FA0464D847145EF11CA0989"/>
            </w:placeholder>
            <w:dataBinding w:prefixMappings="xmlns:ns0='urn:microsoft-dynamics-nav/reports/Standard Purchase - 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 Purchase - Order/1322"/>
            <w:id w:val="2143303583"/>
            <w:placeholder>
              <w:docPart w:val="598DD3ABF51348559E5D6211D2ACE404"/>
            </w:placeholder>
            <w:dataBinding w:prefixMappings="xmlns:ns0='urn:microsoft-dynamics-nav/reports/Standard Purchase - 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 Purchase - Order/1322"/>
            <w:id w:val="260579305"/>
            <w:placeholder>
              <w:docPart w:val="598DD3ABF51348559E5D6211D2ACE404"/>
            </w:placeholder>
            <w:dataBinding w:prefixMappings="xmlns:ns0='urn:microsoft-dynamics-nav/reports/Standard Purchase - 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 Purchase - Order/1322"/>
            <w:id w:val="1983809205"/>
            <w:placeholder>
              <w:docPart w:val="B8F3BA27E3374E15A18EF017A46592C4"/>
            </w:placeholder>
            <w:dataBinding w:prefixMappings="xmlns:ns0='urn:microsoft-dynamics-nav/reports/Standard Purchase - 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 Purchase - Order/1322"/>
            <w:id w:val="-1892104548"/>
            <w:placeholder>
              <w:docPart w:val="6BBB53A26AA84408BF854D29A3581C5C"/>
            </w:placeholder>
            <w:dataBinding w:prefixMappings="xmlns:ns0='urn:microsoft-dynamics-nav/reports/Standard Purchase - 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 Purchase - Order/1322"/>
            <w:id w:val="-298684255"/>
            <w:placeholder>
              <w:docPart w:val="6BBB53A26AA84408BF854D29A3581C5C"/>
            </w:placeholder>
            <w:dataBinding w:prefixMappings="xmlns:ns0='urn:microsoft-dynamics-nav/reports/Standard Purchase - 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 Purchase - Order/1322"/>
            <w:id w:val="1373032941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 Purchase - Order/1322"/>
            <w:id w:val="1423834676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 Purchase - Order/1322"/>
            <w:id w:val="-1334292021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 Purchase - Order/1322"/>
            <w:id w:val="677701220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 Purchase - Order/1322"/>
            <w:id w:val="-973978232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 Purchase - Order/1322"/>
            <w:id w:val="628057728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 Purchase - Order/1322"/>
            <w:id w:val="1477340993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 Purchase - Order/1322"/>
            <w:id w:val="1047028566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 Purchase - Order/1322"/>
            <w:id w:val="2005547210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 Purchase - Order/1322"/>
            <w:id w:val="1194957528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 Purchase - Order/1322"/>
            <w:id w:val="1306353529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 Purchase - Order/1322"/>
            <w:id w:val="-1811322242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 Purchase - Order/1322"/>
            <w:id w:val="1022521379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 Purchase - Order/1322"/>
            <w:id w:val="-360285768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 Purchase - Order/1322"/>
            <w:id w:val="-1548986422"/>
            <w:placeholder>
              <w:docPart w:val="DefaultPlaceholder_1081868574"/>
            </w:placeholder>
            <w:dataBinding w:prefixMappings="xmlns:ns0='urn:microsoft-dynamics-nav/reports/Standard Purchase - 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 Purchase - Order/1322"/>
            <w:id w:val="349456387"/>
            <w:placeholder>
              <w:docPart w:val="DefaultPlaceholder_1081868574"/>
            </w:placeholder>
            <w:dataBinding w:prefixMappings="xmlns:ns0='urn:microsoft-dynamics-nav/reports/Standard Purchase - 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 Purchase - Order/1322"/>
            <w:id w:val="1917357329"/>
            <w:placeholder>
              <w:docPart w:val="DefaultPlaceholder_1081868574"/>
            </w:placeholder>
            <w:dataBinding w:prefixMappings="xmlns:ns0='urn:microsoft-dynamics-nav/reports/Standard Purchase - 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 Purchase - Order/1322"/>
            <w:id w:val="-244652487"/>
            <w:placeholder>
              <w:docPart w:val="DefaultPlaceholder_1081868574"/>
            </w:placeholder>
            <w:dataBinding w:prefixMappings="xmlns:ns0='urn:microsoft-dynamics-nav/reports/Standard Purchase - 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 Purchase - Order/1322"/>
            <w:id w:val="-409309781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 Purchase - Order/1322"/>
            <w:id w:val="590206617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 Purchase - Order/1322"/>
            <w:id w:val="53900689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 Purchase - Order/1322"/>
            <w:id w:val="-1783717093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 Purchase - Order/1322"/>
            <w:id w:val="641704104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 Purchase - Order/1322"/>
            <w:id w:val="1657424328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 Purchase - Order/1322"/>
            <w:id w:val="-1587685460"/>
            <w:placeholder>
              <w:docPart w:val="CC73F41B86934876B06443C7FA7A1F10"/>
            </w:placeholder>
            <w:dataBinding w:prefixMappings="xmlns:ns0='urn:microsoft-dynamics-nav/reports/Standard Purchase - 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 Purchase - Order/1322"/>
          <w:id w:val="1326716514"/>
          <w15:dataBinding w:prefixMappings="xmlns:ns0='urn:microsoft-dynamics-nav/reports/Standard Purchase - 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 Purchase - 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 Purchase - 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 Purchase - 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 Purchase - 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 Purchase - 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 Purchase - 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 Purchase - 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 Purchase - 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 Purchase - 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 Purchase - 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 Purchase - 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 Purchase - 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 Purchase - 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 Purchase - 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 Purchase - Order/1322"/>
            <w:id w:val="2070601664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 Purchase - Order/1322"/>
            <w:id w:val="1365244649"/>
            <w:placeholder>
              <w:docPart w:val="31734764C5034B06B1C5E45712C3E8A9"/>
            </w:placeholder>
            <w:dataBinding w:prefixMappings="xmlns:ns0='urn:microsoft-dynamics-nav/reports/Standard Purchase - 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 Purchase - Order/1322"/>
            <w:id w:val="1102075981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 Purchase - Order/1322"/>
            <w:id w:val="145866456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 Purchase - Order/1322"/>
            <w:id w:val="-357901485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 Purchase - Order/1322"/>
            <w:id w:val="904270891"/>
            <w:placeholder>
              <w:docPart w:val="3F861A4BBE3C4F7EB94F810207A61B13"/>
            </w:placeholder>
            <w:dataBinding w:prefixMappings="xmlns:ns0='urn:microsoft-dynamics-nav/reports/Standard Purchase - 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 Purchase - Order/1322"/>
          <w:id w:val="578952943"/>
          <w:placeholder>
            <w:docPart w:val="DefaultPlaceholder_-1854013440"/>
          </w:placeholder>
          <w:dataBinding w:prefixMappings="xmlns:ns0='urn:microsoft-dynamics-nav/reports/Standard Purchase - 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 Purchase - Order/1322"/>
          <w:id w:val="26232117"/>
          <w:placeholder>
            <w:docPart w:val="DefaultPlaceholder_-1854013440"/>
          </w:placeholder>
          <w:dataBinding w:prefixMappings="xmlns:ns0='urn:microsoft-dynamics-nav/reports/Standard Purchase - 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 Purchase - Order/1322"/>
          <w:id w:val="1558133212"/>
          <w:placeholder>
            <w:docPart w:val="DefaultPlaceholder_-1854013440"/>
          </w:placeholder>
          <w:dataBinding w:prefixMappings="xmlns:ns0='urn:microsoft-dynamics-nav/reports/Standard Purchase - 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 Purchase - Order/1322"/>
          <w:id w:val="-36891213"/>
          <w:placeholder>
            <w:docPart w:val="DefaultPlaceholder_-1854013440"/>
          </w:placeholder>
          <w:dataBinding w:prefixMappings="xmlns:ns0='urn:microsoft-dynamics-nav/reports/Standard Purchase - 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 Purchase - Order/1322"/>
          <w:id w:val="-1210418887"/>
          <w:placeholder>
            <w:docPart w:val="DefaultPlaceholder_-1854013440"/>
          </w:placeholder>
          <w:dataBinding w:prefixMappings="xmlns:ns0='urn:microsoft-dynamics-nav/reports/Standard Purchase - 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 Purchase - Order/1322"/>
          <w:id w:val="-921179310"/>
          <w:placeholder>
            <w:docPart w:val="DefaultPlaceholder_-1854013440"/>
          </w:placeholder>
          <w:dataBinding w:prefixMappings="xmlns:ns0='urn:microsoft-dynamics-nav/reports/Standard Purchase - 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 Purchase - 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 Purchase - 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 Purchase - 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 Purchase - 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 Purchase - Order/1322"/>
            <w:id w:val="185729155"/>
            <w:placeholder>
              <w:docPart w:val="9485722AD625498C8BC2196EF140A656"/>
            </w:placeholder>
            <w:dataBinding w:prefixMappings="xmlns:ns0='urn:microsoft-dynamics-nav/reports/Standard Purchase - 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 Purchase - 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 Purchase - 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 Purchase - 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 Purchase - 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 Purchase - 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 Purchase - 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 Purchase - Order/1322"/>
            <w:id w:val="-1874838677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 Purchase - 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 Purchase - 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 Purchase - Order/1322"/>
              <w:id w:val="-2008820458"/>
              <w:dataBinding w:prefixMappings="xmlns:ns0='urn:microsoft-dynamics-nav/reports/Standard Purchase - 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customXml" Target="../customXml/item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  P u r c h a s e   -  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96EDF668E64D40A1014A61C0EE5B57" ma:contentTypeVersion="19" ma:contentTypeDescription="Create a new document." ma:contentTypeScope="" ma:versionID="5a5a0a9aac3664054fb6d758a77fd83a">
  <xsd:schema xmlns:xsd="http://www.w3.org/2001/XMLSchema" xmlns:xs="http://www.w3.org/2001/XMLSchema" xmlns:p="http://schemas.microsoft.com/office/2006/metadata/properties" xmlns:ns2="79856294-e459-418b-9e7b-ec1c1c19f49f" xmlns:ns3="8ee78fc1-9b9f-4df5-aaed-74f4c2bbd359" targetNamespace="http://schemas.microsoft.com/office/2006/metadata/properties" ma:root="true" ma:fieldsID="364e70b30ca8e81f1ca6f0158b78157e" ns2:_="" ns3:_="">
    <xsd:import namespace="79856294-e459-418b-9e7b-ec1c1c19f49f"/>
    <xsd:import namespace="8ee78fc1-9b9f-4df5-aaed-74f4c2bbd3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856294-e459-418b-9e7b-ec1c1c19f4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fbcaa00-697b-4774-9f31-447b5f3ef2e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e78fc1-9b9f-4df5-aaed-74f4c2bbd35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031fb98-2d6f-4547-968e-851d4e029b72}" ma:internalName="TaxCatchAll" ma:showField="CatchAllData" ma:web="8ee78fc1-9b9f-4df5-aaed-74f4c2bbd3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9856294-e459-418b-9e7b-ec1c1c19f49f">
      <Terms xmlns="http://schemas.microsoft.com/office/infopath/2007/PartnerControls"/>
    </lcf76f155ced4ddcb4097134ff3c332f>
    <TaxCatchAll xmlns="8ee78fc1-9b9f-4df5-aaed-74f4c2bbd359" xsi:nil="true"/>
  </documentManagement>
</p:properties>
</file>

<file path=customXml/itemProps1.xml><?xml version="1.0" encoding="utf-8"?>
<ds:datastoreItem xmlns:ds="http://schemas.openxmlformats.org/officeDocument/2006/customXml" ds:itemID="{772287F9-8278-43E9-8F27-EE25ED9BAB5C}">
  <ds:schemaRefs>
    <ds:schemaRef ds:uri="urn:microsoft-dynamics-nav/reports/Standard Purchase - Order/1322/"/>
  </ds:schemaRefs>
</ds:datastoreItem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9E5176F-C25A-451A-890F-061D674E2F0B}"/>
</file>

<file path=customXml/itemProps4.xml><?xml version="1.0" encoding="utf-8"?>
<ds:datastoreItem xmlns:ds="http://schemas.openxmlformats.org/officeDocument/2006/customXml" ds:itemID="{906D7BE6-7B1B-4998-BDE7-E790C15526EB}"/>
</file>

<file path=customXml/itemProps5.xml><?xml version="1.0" encoding="utf-8"?>
<ds:datastoreItem xmlns:ds="http://schemas.openxmlformats.org/officeDocument/2006/customXml" ds:itemID="{A33F27A7-7ECD-4C00-B9F1-639BFA4E990E}"/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0x010100D196EDF668E64D40A1014A61C0EE5B57</vt:lpwstr>
  </property>
</Properties>
</file>