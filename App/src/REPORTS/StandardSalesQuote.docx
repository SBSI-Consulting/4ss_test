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293c53d5a0884bf9" Type="http://schemas.openxmlformats.org/officeDocument/2006/relationships/customXml" Target="/customXML/item3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< N a v W o r d R e p o r t X m l P a r t   x m l n s = " u r n : m i c r o s o f t - d y n a m i c s - n a v / r e p o r t s / S t a n d a r d   S a l e s   -  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4B5ADF8C-8D60-4319-911E-7EB5892001F2}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B9064E-CFF3-465C-A0A5-4D4DE2DB59B4}"/>
</file>

<file path=customXml/itemProps4.xml><?xml version="1.0" encoding="utf-8"?>
<ds:datastoreItem xmlns:ds="http://schemas.openxmlformats.org/officeDocument/2006/customXml" ds:itemID="{735093AB-F6A7-4A6D-9431-C6845552BB0B}"/>
</file>

<file path=customXml/itemProps5.xml><?xml version="1.0" encoding="utf-8"?>
<ds:datastoreItem xmlns:ds="http://schemas.openxmlformats.org/officeDocument/2006/customXml" ds:itemID="{6BDC3E21-F70F-4E57-B0E3-25017C24E9C3}"/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2018-08-28T07:43:13Z</dcterms:created>
  <dcterms:modified xsi:type="dcterms:W3CDTF">2018-08-28T07:43:13Z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0x010100D196EDF668E64D40A1014A61C0EE5B57</vt:lpwstr>
  </property>
</Properties>
</file>